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E8B" w:rsidRDefault="00B472C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3D5E8B" w:rsidRDefault="00B472C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НАЦИОНАЛЬНЫЙ ИССЛЕДОВАТЕЛЬСКИЙ</w:t>
      </w:r>
    </w:p>
    <w:p w:rsidR="003D5E8B" w:rsidRDefault="00B472C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ТОМСКИЙ ГОСУДАРСТВЕННЫЙ УНИВЕРСИТЕТ (НИ ТГУ)</w:t>
      </w:r>
    </w:p>
    <w:p w:rsidR="003D5E8B" w:rsidRDefault="00B472C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прикладной математики и компьютерных наук</w:t>
      </w: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B472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№5</w:t>
      </w:r>
    </w:p>
    <w:p w:rsidR="003D5E8B" w:rsidRDefault="003D5E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D5E8B" w:rsidRDefault="00B472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«Системы управления базами данных»</w:t>
      </w:r>
    </w:p>
    <w:p w:rsidR="003D5E8B" w:rsidRDefault="003D5E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D5E8B" w:rsidRDefault="00B472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«Соединение таблиц»</w:t>
      </w: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B472C3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</w:rPr>
        <w:t>Левковский</w:t>
      </w:r>
      <w:proofErr w:type="spellEnd"/>
      <w:r>
        <w:rPr>
          <w:rFonts w:ascii="Times New Roman" w:eastAsia="Times New Roman" w:hAnsi="Times New Roman" w:cs="Times New Roman"/>
        </w:rPr>
        <w:t xml:space="preserve"> А. Д.</w:t>
      </w:r>
    </w:p>
    <w:p w:rsidR="003D5E8B" w:rsidRDefault="00B472C3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 группы 932323</w:t>
      </w:r>
    </w:p>
    <w:p w:rsidR="003D5E8B" w:rsidRDefault="003D5E8B">
      <w:pPr>
        <w:jc w:val="right"/>
        <w:rPr>
          <w:rFonts w:ascii="Times New Roman" w:eastAsia="Times New Roman" w:hAnsi="Times New Roman" w:cs="Times New Roman"/>
        </w:rPr>
      </w:pPr>
    </w:p>
    <w:p w:rsidR="003D5E8B" w:rsidRDefault="00B472C3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Проверил:</w:t>
      </w:r>
    </w:p>
    <w:p w:rsidR="003D5E8B" w:rsidRDefault="00B472C3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</w:t>
      </w:r>
    </w:p>
    <w:p w:rsidR="003D5E8B" w:rsidRDefault="00B472C3">
      <w:pPr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Мокина</w:t>
      </w:r>
      <w:proofErr w:type="spellEnd"/>
      <w:r>
        <w:rPr>
          <w:rFonts w:ascii="Times New Roman" w:eastAsia="Times New Roman" w:hAnsi="Times New Roman" w:cs="Times New Roman"/>
        </w:rPr>
        <w:t xml:space="preserve"> Е. Е.</w:t>
      </w: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B472C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Томск – 2024</w:t>
      </w:r>
    </w:p>
    <w:p w:rsidR="003D5E8B" w:rsidRDefault="003D5E8B">
      <w:pPr>
        <w:rPr>
          <w:rFonts w:ascii="Times New Roman" w:eastAsia="Times New Roman" w:hAnsi="Times New Roman" w:cs="Times New Roman"/>
        </w:rPr>
      </w:pP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-- 1 –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Напишите запрос для отображения названия отдела и количества сотрудников в каждом из отделов и средней заработной платой в отделе, где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средняя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ЗП больше 10000 (можете подобрать другое число)</w:t>
      </w:r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--SELECT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d.department_name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--</w:t>
      </w:r>
      <w:proofErr w:type="gram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e.employee_id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employee_cnt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--</w:t>
      </w:r>
      <w:proofErr w:type="gram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ROUND(</w:t>
      </w:r>
      <w:proofErr w:type="gram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AVG(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e.salary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)) FROM employees e </w:t>
      </w:r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--JOIN departments d ON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e.department_id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d.department_id</w:t>
      </w:r>
      <w:proofErr w:type="spellEnd"/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--GROUP BY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d.department_id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d.department_name</w:t>
      </w:r>
      <w:proofErr w:type="spellEnd"/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--HAVING </w:t>
      </w:r>
      <w:proofErr w:type="gram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AVG(</w:t>
      </w:r>
      <w:proofErr w:type="spellStart"/>
      <w:proofErr w:type="gram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e.salary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) &gt; 7000</w:t>
      </w:r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--ORDER BY </w:t>
      </w:r>
      <w:proofErr w:type="gram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AVG(</w:t>
      </w:r>
      <w:proofErr w:type="spellStart"/>
      <w:proofErr w:type="gram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e.salary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307150" cy="44958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-- 2 --</w:t>
      </w: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Напишите запрос для отображения полного имени (имени и фамилии), названия должности, даты начала для тех сотрудников, у которых не указан номер телефона.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--SELECT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e.first_name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||' '||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e.last_name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employee, </w:t>
      </w:r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d.department_name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date_</w:t>
      </w:r>
      <w:proofErr w:type="gram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part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'day',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e.hire_date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--FROM employees e JOIN departments d ON</w:t>
      </w:r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e.department_id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d.department_id</w:t>
      </w:r>
      <w:proofErr w:type="spellEnd"/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--WHERE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e.phone_number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NULL;</w:t>
      </w:r>
    </w:p>
    <w:p w:rsidR="003D5E8B" w:rsidRPr="00B472C3" w:rsidRDefault="003D5E8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307150" cy="543560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543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5E8B" w:rsidRDefault="003D5E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-- 3 -- </w:t>
      </w:r>
    </w:p>
    <w:p w:rsidR="003D5E8B" w:rsidRDefault="003D5E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Напишите запрос для отображения идентификатора сотрудника, названия должности, в отделе с названием IT, у которых заработная плата более 5000.</w:t>
      </w:r>
    </w:p>
    <w:p w:rsidR="003D5E8B" w:rsidRDefault="003D5E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--SELECT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e.employee_id</w:t>
      </w:r>
      <w:proofErr w:type="spellEnd"/>
      <w:proofErr w:type="gram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</w:t>
      </w:r>
      <w:proofErr w:type="gram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_name</w:t>
      </w:r>
      <w:proofErr w:type="spellEnd"/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--FROM employees e JOIN departments d ON</w:t>
      </w:r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e.department_id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d.department_id</w:t>
      </w:r>
      <w:proofErr w:type="spellEnd"/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--WHERE </w:t>
      </w:r>
      <w:proofErr w:type="gram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UPPER(</w:t>
      </w:r>
      <w:proofErr w:type="spellStart"/>
      <w:proofErr w:type="gram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d.department_name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LIKE 'IT' </w:t>
      </w: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--AND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e.salary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5000;</w:t>
      </w:r>
    </w:p>
    <w:p w:rsidR="003D5E8B" w:rsidRDefault="003D5E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5076825" cy="46101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5E8B" w:rsidRDefault="003D5E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-- 4 --</w:t>
      </w:r>
    </w:p>
    <w:p w:rsidR="003D5E8B" w:rsidRDefault="003D5E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Напишите запрос для вывода всех отделов, в которых работают минимум 2 сотрудника, страну и город этих отделов, даже если они пустые.</w:t>
      </w:r>
    </w:p>
    <w:p w:rsidR="003D5E8B" w:rsidRDefault="003D5E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SELECT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e.department_id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gram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e.employee_id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employee_cnt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c.country_name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l.city</w:t>
      </w:r>
      <w:proofErr w:type="spellEnd"/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-- FROM employees e Right JOIN departments d ON</w:t>
      </w:r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d.department_id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e.department_id</w:t>
      </w:r>
      <w:proofErr w:type="spellEnd"/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gram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left</w:t>
      </w:r>
      <w:proofErr w:type="gram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JOIN locations l ON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d.location_id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l.location_id</w:t>
      </w:r>
      <w:proofErr w:type="spellEnd"/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gram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left</w:t>
      </w:r>
      <w:proofErr w:type="gram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JOIN countries c ON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l.country_id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c.country_id</w:t>
      </w:r>
      <w:proofErr w:type="spellEnd"/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GROUP BY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e.department_id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c.country_name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l.city</w:t>
      </w:r>
      <w:proofErr w:type="spellEnd"/>
    </w:p>
    <w:p w:rsid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HAVING </w:t>
      </w:r>
      <w:proofErr w:type="gram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e.employee_id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) &gt; 1;</w:t>
      </w:r>
    </w:p>
    <w:p w:rsidR="003D5E8B" w:rsidRPr="00806A92" w:rsidRDefault="00B472C3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114300" distB="114300" distL="114300" distR="114300" wp14:anchorId="722B4B46" wp14:editId="01F3C2C8">
            <wp:extent cx="5307150" cy="43180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5E8B" w:rsidRPr="00806A92" w:rsidRDefault="003D5E8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-- 5 -- </w:t>
      </w:r>
    </w:p>
    <w:p w:rsidR="003D5E8B" w:rsidRDefault="003D5E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Напишите запрос, чтобы отобразить название отдела и город, кол-во сотрудников этого отдела и кол-во детей всех сотрудников этого отдела. Внимательнее: у некоторых сотрудников нет детей.</w:t>
      </w:r>
    </w:p>
    <w:p w:rsidR="003D5E8B" w:rsidRDefault="003D5E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SELECT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e.department_id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d.department_name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l.city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gram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e.employee_id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employee_cnt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, COUNT(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de.dependent_id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child_cnt</w:t>
      </w:r>
      <w:proofErr w:type="spellEnd"/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-- FROM employees e right JOIN departments d ON</w:t>
      </w:r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d.department_id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e.department_id</w:t>
      </w:r>
      <w:proofErr w:type="spellEnd"/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gram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left</w:t>
      </w:r>
      <w:proofErr w:type="gram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JOIN locations l ON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d.location_id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l.location_id</w:t>
      </w:r>
      <w:proofErr w:type="spellEnd"/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gram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left</w:t>
      </w:r>
      <w:proofErr w:type="gram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JOIN dependents de ON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de.employee_id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e.employee_id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D5E8B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-- GROUP BY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e.department_id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d.department_name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l.city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 w:rsidR="00B472C3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3D92C6F2" wp14:editId="42E6F427">
            <wp:extent cx="5307150" cy="30988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5E8B" w:rsidRPr="00806A92" w:rsidRDefault="003D5E8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-- 6 -- </w:t>
      </w:r>
    </w:p>
    <w:p w:rsidR="003D5E8B" w:rsidRDefault="003D5E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каждого сотрудника укажите полное имя, название отдела, город и регион. Отсортируйте по Фамилии сотрудника в обратном порядке.</w:t>
      </w:r>
    </w:p>
    <w:p w:rsidR="003D5E8B" w:rsidRDefault="003D5E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SELECT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e.last_name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||' '||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e.first_name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employee,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d.department_name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l.city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r.region_name</w:t>
      </w:r>
      <w:proofErr w:type="spellEnd"/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-- FROM employees e left JOIN departments d ON</w:t>
      </w:r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d.department_id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e.department_id</w:t>
      </w:r>
      <w:proofErr w:type="spellEnd"/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gram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left</w:t>
      </w:r>
      <w:proofErr w:type="gram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JOIN locations l ON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d.location_id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l.location_id</w:t>
      </w:r>
      <w:proofErr w:type="spellEnd"/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gram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left</w:t>
      </w:r>
      <w:proofErr w:type="gram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JOIN countries c ON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c.country_id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l.country_id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gram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left</w:t>
      </w:r>
      <w:proofErr w:type="gram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JOIN regions r ON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r.region_id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c.region_id</w:t>
      </w:r>
      <w:proofErr w:type="spellEnd"/>
    </w:p>
    <w:p w:rsid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ORDER BY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e.last_name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DESC;</w:t>
      </w:r>
    </w:p>
    <w:p w:rsidR="003D5E8B" w:rsidRPr="00806A92" w:rsidRDefault="00B472C3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114300" distB="114300" distL="114300" distR="114300" wp14:anchorId="3F508BAF" wp14:editId="100B98A3">
            <wp:extent cx="5307150" cy="38227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5E8B" w:rsidRPr="00806A92" w:rsidRDefault="003D5E8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-- 7 --</w:t>
      </w:r>
    </w:p>
    <w:p w:rsidR="003D5E8B" w:rsidRDefault="003D5E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Написать запрос для вывода полного имени (имени и фамилии) и зарплаты сотрудников и названия всех отделов, расположенных в штате Вашингтон.</w:t>
      </w:r>
    </w:p>
    <w:p w:rsidR="003D5E8B" w:rsidRDefault="003D5E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SELECT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e.first_name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||' '||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e.last_name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employee,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e.salary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d.department_name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l.state_province</w:t>
      </w:r>
      <w:proofErr w:type="spellEnd"/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-- FROM employees e JOIN departments d ON</w:t>
      </w:r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d.department_id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e.department_id</w:t>
      </w:r>
      <w:proofErr w:type="spellEnd"/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JOIN locations l ON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d.location_id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l.location_id</w:t>
      </w:r>
      <w:proofErr w:type="spellEnd"/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WHERE </w:t>
      </w:r>
      <w:proofErr w:type="gram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UPPER(</w:t>
      </w:r>
      <w:proofErr w:type="spellStart"/>
      <w:proofErr w:type="gram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l.state_province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= 'WASHINGTON' </w:t>
      </w: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307150" cy="39751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D5E8B" w:rsidRPr="00A838CE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-- 8 --</w:t>
      </w:r>
    </w:p>
    <w:p w:rsidR="00A838CE" w:rsidRDefault="00A838C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D5E8B" w:rsidRPr="00A838CE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Выведите регионы, в которых нет ни одного отдела.</w:t>
      </w:r>
    </w:p>
    <w:p w:rsidR="00A838CE" w:rsidRDefault="00A838CE" w:rsidP="00A838C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838CE" w:rsidRPr="00A838CE" w:rsidRDefault="00A838CE" w:rsidP="00A838C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r.region_name</w:t>
      </w:r>
      <w:proofErr w:type="spellEnd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d.department_id</w:t>
      </w:r>
      <w:proofErr w:type="spellEnd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cnt</w:t>
      </w:r>
      <w:proofErr w:type="spellEnd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regions r </w:t>
      </w:r>
    </w:p>
    <w:p w:rsidR="00A838CE" w:rsidRPr="00A838CE" w:rsidRDefault="00A838CE" w:rsidP="00A838C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LEFT JOIN countries c ON </w:t>
      </w:r>
      <w:proofErr w:type="spellStart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r.region_id</w:t>
      </w:r>
      <w:proofErr w:type="spellEnd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c.region_id</w:t>
      </w:r>
      <w:proofErr w:type="spellEnd"/>
    </w:p>
    <w:p w:rsidR="00A838CE" w:rsidRPr="00A838CE" w:rsidRDefault="00A838CE" w:rsidP="00A838C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LEFT JOIN locations l ON </w:t>
      </w:r>
      <w:proofErr w:type="spellStart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l.country_id</w:t>
      </w:r>
      <w:proofErr w:type="spellEnd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c.country_id</w:t>
      </w:r>
      <w:proofErr w:type="spellEnd"/>
    </w:p>
    <w:p w:rsidR="00A838CE" w:rsidRPr="00A838CE" w:rsidRDefault="00A838CE" w:rsidP="00A838C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LEFT JOIN departments d ON </w:t>
      </w:r>
      <w:proofErr w:type="spellStart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d.location_id</w:t>
      </w:r>
      <w:proofErr w:type="spellEnd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l.location_id</w:t>
      </w:r>
      <w:proofErr w:type="spellEnd"/>
    </w:p>
    <w:p w:rsidR="00A838CE" w:rsidRDefault="00A838CE" w:rsidP="00A838C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GROUP BY </w:t>
      </w:r>
      <w:proofErr w:type="spellStart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r.region_name</w:t>
      </w:r>
      <w:proofErr w:type="spellEnd"/>
    </w:p>
    <w:p w:rsidR="00A838CE" w:rsidRDefault="00A838CE" w:rsidP="00A838CE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HAVING </w:t>
      </w:r>
      <w:proofErr w:type="gramStart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d.department_id</w:t>
      </w:r>
      <w:proofErr w:type="spellEnd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) = 0;</w:t>
      </w:r>
      <w:r w:rsidRPr="00A838C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:rsidR="003D5E8B" w:rsidRPr="00A838CE" w:rsidRDefault="00A838CE" w:rsidP="00A838C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ru-RU"/>
        </w:rPr>
        <w:drawing>
          <wp:inline distT="0" distB="0" distL="0" distR="0" wp14:anchorId="2A7B85CB" wp14:editId="620C309B">
            <wp:extent cx="5309870" cy="2309402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230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8B" w:rsidRPr="00A838CE" w:rsidRDefault="003D5E8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06A92" w:rsidRDefault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06A92" w:rsidRDefault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06A92" w:rsidRDefault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-- 9 --</w:t>
      </w:r>
    </w:p>
    <w:p w:rsidR="003D5E8B" w:rsidRDefault="003D5E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Отобразите полное имя, название отдела, город и регион для всех сотрудников, фамилия которых содержит букву «o».</w:t>
      </w:r>
    </w:p>
    <w:p w:rsidR="003D5E8B" w:rsidRDefault="003D5E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38CE" w:rsidRPr="00A838CE" w:rsidRDefault="00A838CE" w:rsidP="00A838C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SELECT </w:t>
      </w:r>
      <w:proofErr w:type="spellStart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e.last_name</w:t>
      </w:r>
      <w:proofErr w:type="spellEnd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||' '|| </w:t>
      </w:r>
      <w:proofErr w:type="spellStart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e.first_name</w:t>
      </w:r>
      <w:proofErr w:type="spellEnd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employee, </w:t>
      </w:r>
      <w:proofErr w:type="spellStart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d.department_name</w:t>
      </w:r>
      <w:proofErr w:type="spellEnd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A838CE" w:rsidRPr="00A838CE" w:rsidRDefault="00A838CE" w:rsidP="00A838C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spellStart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l.city</w:t>
      </w:r>
      <w:proofErr w:type="spellEnd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r.region_name</w:t>
      </w:r>
      <w:proofErr w:type="spellEnd"/>
    </w:p>
    <w:p w:rsidR="00A838CE" w:rsidRPr="00A838CE" w:rsidRDefault="00A838CE" w:rsidP="00A838C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-- FROM employees e LEFT JOIN departments d ON</w:t>
      </w:r>
    </w:p>
    <w:p w:rsidR="00A838CE" w:rsidRPr="00A838CE" w:rsidRDefault="00A838CE" w:rsidP="00A838C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spellStart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d.department_id</w:t>
      </w:r>
      <w:proofErr w:type="spellEnd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e.department_id</w:t>
      </w:r>
      <w:proofErr w:type="spellEnd"/>
    </w:p>
    <w:p w:rsidR="00A838CE" w:rsidRPr="00A838CE" w:rsidRDefault="00A838CE" w:rsidP="00A838C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LEFT JOIN locations l ON </w:t>
      </w:r>
      <w:proofErr w:type="spellStart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d.location_id</w:t>
      </w:r>
      <w:proofErr w:type="spellEnd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l.location_id</w:t>
      </w:r>
      <w:proofErr w:type="spellEnd"/>
    </w:p>
    <w:p w:rsidR="00A838CE" w:rsidRPr="00A838CE" w:rsidRDefault="00A838CE" w:rsidP="00A838C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LEFT JOIN countries c ON </w:t>
      </w:r>
      <w:proofErr w:type="spellStart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c.country_id</w:t>
      </w:r>
      <w:proofErr w:type="spellEnd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l.country_id</w:t>
      </w:r>
      <w:proofErr w:type="spellEnd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838CE" w:rsidRPr="00A838CE" w:rsidRDefault="00A838CE" w:rsidP="00A838C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LEFT JOIN regions r ON </w:t>
      </w:r>
      <w:proofErr w:type="spellStart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r.region_id</w:t>
      </w:r>
      <w:proofErr w:type="spellEnd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c.region_id</w:t>
      </w:r>
      <w:proofErr w:type="spellEnd"/>
    </w:p>
    <w:p w:rsidR="003D5E8B" w:rsidRDefault="00A838CE" w:rsidP="00A838C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WHERE </w:t>
      </w:r>
      <w:proofErr w:type="spellStart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>e.last_name</w:t>
      </w:r>
      <w:proofErr w:type="spellEnd"/>
      <w:r w:rsidRPr="00A838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LIKE '%o%';</w:t>
      </w:r>
    </w:p>
    <w:p w:rsidR="00A838CE" w:rsidRPr="00B472C3" w:rsidRDefault="00A838CE" w:rsidP="00A838C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210175" cy="3419475"/>
            <wp:effectExtent l="0" t="0" r="9525" b="9525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882" cy="3422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5E8B" w:rsidRDefault="003D5E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-- 10 --</w:t>
      </w:r>
    </w:p>
    <w:p w:rsidR="003D5E8B" w:rsidRDefault="003D5E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Для каждого отдела отобразите номер отдела, название отдела, регион и максимальную ЗП в отделе и список сотрудников в виде "Фамилия И." разделенных через запятую.</w:t>
      </w:r>
      <w:proofErr w:type="gramEnd"/>
    </w:p>
    <w:p w:rsidR="003D5E8B" w:rsidRDefault="003D5E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SELECT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d.department_id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d.department_name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r.region_name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MAX(</w:t>
      </w:r>
      <w:proofErr w:type="spellStart"/>
      <w:proofErr w:type="gram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e.salary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-- STRING_</w:t>
      </w:r>
      <w:proofErr w:type="gram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AGG(</w:t>
      </w:r>
      <w:proofErr w:type="spellStart"/>
      <w:proofErr w:type="gram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e.last_name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||' '|| UPPER(SUBSTR(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e.first_name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, 1, 1)), ', ') AS employee</w:t>
      </w:r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-- FROM employees e right JOIN departments d ON</w:t>
      </w:r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d.department_id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e.department_id</w:t>
      </w:r>
      <w:proofErr w:type="spellEnd"/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gram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left</w:t>
      </w:r>
      <w:proofErr w:type="gram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JOIN locations l ON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d.location_id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l.location_id</w:t>
      </w:r>
      <w:proofErr w:type="spellEnd"/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gram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left</w:t>
      </w:r>
      <w:proofErr w:type="gram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JOIN countries c ON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c.country_id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l.country_id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806A92" w:rsidRPr="00806A92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gram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left</w:t>
      </w:r>
      <w:proofErr w:type="gram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JOIN regions r ON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r.region_id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c.region_id</w:t>
      </w:r>
      <w:proofErr w:type="spellEnd"/>
    </w:p>
    <w:p w:rsidR="00806A92" w:rsidRPr="00B472C3" w:rsidRDefault="00806A92" w:rsidP="00806A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GROUP BY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d.department_id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r.region_name</w:t>
      </w:r>
      <w:proofErr w:type="spellEnd"/>
      <w:r w:rsidRPr="00806A92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5307150" cy="36703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5E8B" w:rsidRDefault="003D5E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-- 11 --</w:t>
      </w:r>
    </w:p>
    <w:p w:rsidR="003D5E8B" w:rsidRDefault="003D5E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-- Найти всех сотрудников (имя, фамилия, название должности), </w:t>
      </w: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 которые работают '%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%' </w:t>
      </w: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 в Великобритании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country_id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'UK') </w:t>
      </w:r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gram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которых</w:t>
      </w: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есть</w:t>
      </w: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дети</w:t>
      </w:r>
    </w:p>
    <w:p w:rsidR="003D5E8B" w:rsidRPr="00B472C3" w:rsidRDefault="003D5E8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SELECT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e.first_name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||' '||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e.last_name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employee,</w:t>
      </w:r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spellStart"/>
      <w:proofErr w:type="gram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d.department_name</w:t>
      </w:r>
      <w:proofErr w:type="spellEnd"/>
      <w:proofErr w:type="gram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employees e</w:t>
      </w:r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JOIN departments d ON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d.department_id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e.department_id</w:t>
      </w:r>
      <w:proofErr w:type="spellEnd"/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JOIN locations l ON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d.location_id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l.location_id</w:t>
      </w:r>
      <w:proofErr w:type="spellEnd"/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JOIN countries c ON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c.country_id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l.country_id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JOIN dependents de ON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de.employee_id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e.employee_id</w:t>
      </w:r>
      <w:proofErr w:type="spellEnd"/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WHERE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d.department_name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ILIKE '%SALES%' AND</w:t>
      </w:r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c.country_id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'U</w:t>
      </w:r>
      <w:bookmarkStart w:id="0" w:name="_GoBack"/>
      <w:bookmarkEnd w:id="0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K' AND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de.dependent_id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NOT NULL</w:t>
      </w: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307150" cy="42926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D5E8B" w:rsidRDefault="003D5E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5E8B" w:rsidRDefault="003D5E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5E8B" w:rsidRDefault="003D5E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-- 12 -- </w:t>
      </w:r>
    </w:p>
    <w:p w:rsidR="003D5E8B" w:rsidRDefault="003D5E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 Проанализировать эффективность локаций для отделов. Мы хотим увидеть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-- ВСЕ локации (даже те, где нет отделов), а также ВСЕ отделы </w:t>
      </w: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-- (даже те, которые не привязаны к локациям), и для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тех отделов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 где есть сотрудники, вывести информацию о них.</w:t>
      </w:r>
    </w:p>
    <w:p w:rsidR="003D5E8B" w:rsidRDefault="003D5E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SELECT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l.city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d.department_name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e.first_name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||' '||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e.last_name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employee,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e.salary</w:t>
      </w:r>
      <w:proofErr w:type="spellEnd"/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-- FROM departments d</w:t>
      </w:r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LEFT JOIN locations l ON </w:t>
      </w:r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d.location_id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l.location_id</w:t>
      </w:r>
      <w:proofErr w:type="spellEnd"/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RIGHT JOIN </w:t>
      </w:r>
      <w:proofErr w:type="gram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employees</w:t>
      </w:r>
      <w:proofErr w:type="gram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 ON </w:t>
      </w:r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d.department_id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e.department_id</w:t>
      </w:r>
      <w:proofErr w:type="spellEnd"/>
    </w:p>
    <w:p w:rsidR="003D5E8B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WHERE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e.salary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 10000 OR </w:t>
      </w:r>
      <w:proofErr w:type="spellStart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>e.employee_id</w:t>
      </w:r>
      <w:proofErr w:type="spellEnd"/>
      <w:r w:rsidRPr="00B47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NULL;</w:t>
      </w:r>
    </w:p>
    <w:p w:rsidR="003D5E8B" w:rsidRDefault="003D5E8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D5E8B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5307150" cy="34036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Защита:</w:t>
      </w:r>
    </w:p>
    <w:p w:rsid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72C3" w:rsidRPr="00B472C3" w:rsidRDefault="00B472C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B472C3" w:rsidRPr="00B472C3">
      <w:pgSz w:w="11909" w:h="16834"/>
      <w:pgMar w:top="141" w:right="2107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5E8B"/>
    <w:rsid w:val="003D5E8B"/>
    <w:rsid w:val="00806A92"/>
    <w:rsid w:val="00A66E6A"/>
    <w:rsid w:val="00A838CE"/>
    <w:rsid w:val="00B4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472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72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472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72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5513CFC9</Template>
  <TotalTime>73</TotalTime>
  <Pages>12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IAMCS</Company>
  <LinksUpToDate>false</LinksUpToDate>
  <CharactersWithSpaces>6401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Левковский Александр Денисович</cp:lastModifiedBy>
  <cp:revision>2</cp:revision>
  <dcterms:created xsi:type="dcterms:W3CDTF">2025-09-30T04:00:00Z</dcterms:created>
  <dcterms:modified xsi:type="dcterms:W3CDTF">2025-09-30T05:13:00Z</dcterms:modified>
</cp:coreProperties>
</file>